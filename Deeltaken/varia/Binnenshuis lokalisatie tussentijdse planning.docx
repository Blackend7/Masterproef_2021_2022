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wmf" ContentType="image/x-wmf"/>
  <Default Extension="html" ContentType="application/xhtml+xml"/>
  <Default Extension="docx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bookmarkStart w:name="_MV3BS_0" w:id="1"/>
    <w:bookmarkStart w:name="_MV3TS_projectmanagement_2" w:id="2"/>
    <w:p>
      <w:pPr>
        <w:pStyle w:val="Title"/>
      </w:pPr>
      <w:bookmarkStart w:name="BRANCH_0" w:id="3"/>
      <w:r>
        <w:rPr/>
        <w:t xml:space="preserve">Binnenshuis lokalisatie</w:t>
      </w:r>
      <w:bookmarkEnd w:id="3"/>
    </w:p>
    <w:bookmarkStart w:name="_MV3XX_4" w:id="4"/>
    <w:p>
      <w:pPr/>
      <w:r>
        <w:rPr>
          <w:noProof/>
          <w:lang w:val="en-US"/>
        </w:rPr>
        <w:drawing>
          <wp:inline distT="0" distB="0" distL="0" distR="0">
            <wp:extent cx="6120000" cy="3715920"/>
            <wp:docPr id="1" name="pic00001.png" descr="MindMap Preview" title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7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bookmarkStart w:name="_Toc" w:id="234"/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4000178">
        <w:r>
          <w:rPr>
            <w:rStyle w:val="Hyperlink"/>
          </w:rPr>
          <w:t xml:space="preserve">Scriptie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79">
        <w:r>
          <w:rPr>
            <w:rStyle w:val="Hyperlink"/>
          </w:rPr>
          <w:t xml:space="preserve">Nalezing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0">
        <w:r>
          <w:rPr>
            <w:rStyle w:val="Hyperlink"/>
          </w:rPr>
          <w:t xml:space="preserve">Eerste nalezing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1">
        <w:r>
          <w:rPr>
            <w:rStyle w:val="Hyperlink"/>
          </w:rPr>
          <w:t xml:space="preserve">Tussentijdse nalezing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2">
        <w:r>
          <w:rPr>
            <w:rStyle w:val="Hyperlink"/>
          </w:rPr>
          <w:t xml:space="preserve">Finale nalezing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83">
        <w:r>
          <w:rPr>
            <w:rStyle w:val="Hyperlink"/>
          </w:rPr>
          <w:t xml:space="preserve">Literaire studie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4">
        <w:r>
          <w:rPr>
            <w:rStyle w:val="Hyperlink"/>
          </w:rPr>
          <w:t xml:space="preserve">Alg. Info binnenshuis localisatie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_Toc44000184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5">
        <w:r>
          <w:rPr>
            <w:rStyle w:val="Hyperlink"/>
          </w:rPr>
          <w:t xml:space="preserve">Ultrasone systemen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6">
        <w:r>
          <w:rPr>
            <w:rStyle w:val="Hyperlink"/>
          </w:rPr>
          <w:t xml:space="preserve">Algoritmen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87">
        <w:r>
          <w:rPr>
            <w:rStyle w:val="Hyperlink"/>
          </w:rPr>
          <w:t xml:space="preserve">Eigen onderzoek &amp; realisatie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_Toc44000187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8">
        <w:r>
          <w:rPr>
            <w:rStyle w:val="Hyperlink"/>
          </w:rPr>
          <w:t xml:space="preserve">Microfoon positie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9">
        <w:r>
          <w:rPr>
            <w:rStyle w:val="Hyperlink"/>
          </w:rPr>
          <w:t xml:space="preserve">Design omschrijving proto's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0">
        <w:r>
          <w:rPr>
            <w:rStyle w:val="Hyperlink"/>
          </w:rPr>
          <w:t xml:space="preserve">Onderzoek TOA vs TDOA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1">
        <w:r>
          <w:rPr>
            <w:rStyle w:val="Hyperlink"/>
          </w:rPr>
          <w:t xml:space="preserve">Resultaten 2D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2">
        <w:r>
          <w:rPr>
            <w:rStyle w:val="Hyperlink"/>
          </w:rPr>
          <w:t xml:space="preserve">Resultaten 3D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_Toc44000192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3">
        <w:r>
          <w:rPr>
            <w:rStyle w:val="Hyperlink"/>
          </w:rPr>
          <w:t xml:space="preserve">Finale design omschrijving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4">
        <w:r>
          <w:rPr>
            <w:rStyle w:val="Hyperlink"/>
          </w:rPr>
          <w:t xml:space="preserve">Meerdere instanties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95">
        <w:r>
          <w:rPr>
            <w:rStyle w:val="Hyperlink"/>
          </w:rPr>
          <w:t xml:space="preserve">Besluit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6">
        <w:r>
          <w:rPr>
            <w:rStyle w:val="Hyperlink"/>
          </w:rPr>
          <w:t xml:space="preserve">Systeemspecificaties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_Toc44000196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7">
        <w:r>
          <w:rPr>
            <w:rStyle w:val="Hyperlink"/>
          </w:rPr>
          <w:t xml:space="preserve">Besluit formuleren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98">
        <w:r>
          <w:rPr>
            <w:rStyle w:val="Hyperlink"/>
          </w:rPr>
          <w:t xml:space="preserve">Presentatie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9">
        <w:r>
          <w:rPr>
            <w:rStyle w:val="Hyperlink"/>
          </w:rPr>
          <w:t xml:space="preserve">Presentatie versie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00">
        <w:r>
          <w:rPr>
            <w:rStyle w:val="Hyperlink"/>
          </w:rPr>
          <w:t xml:space="preserve">Demonstratie film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01">
        <w:r>
          <w:rPr>
            <w:rStyle w:val="Hyperlink"/>
          </w:rPr>
          <w:t xml:space="preserve">Try-out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02">
        <w:r>
          <w:rPr>
            <w:rStyle w:val="Hyperlink"/>
          </w:rPr>
          <w:t xml:space="preserve">Aanpassen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03">
        <w:r>
          <w:rPr>
            <w:rStyle w:val="Hyperlink"/>
          </w:rPr>
          <w:t xml:space="preserve">Indienen scriptie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04">
        <w:r>
          <w:rPr>
            <w:rStyle w:val="Hyperlink"/>
          </w:rPr>
          <w:t xml:space="preserve">Laatste aanpassing volgens feedback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_Toc44000204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05">
        <w:r>
          <w:rPr>
            <w:rStyle w:val="Hyperlink"/>
          </w:rPr>
          <w:t xml:space="preserve">Indienen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_Toc44000205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history="1" w:anchor="_Toc44000206">
        <w:r>
          <w:rPr>
            <w:rStyle w:val="Hyperlink"/>
          </w:rPr>
          <w:t xml:space="preserve">Design HW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07">
        <w:r>
          <w:rPr>
            <w:rStyle w:val="Hyperlink"/>
          </w:rPr>
          <w:t xml:space="preserve">Sensorboard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_Toc44000207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08">
        <w:r>
          <w:rPr>
            <w:rStyle w:val="Hyperlink"/>
          </w:rPr>
          <w:t xml:space="preserve">Proto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09">
        <w:r>
          <w:rPr>
            <w:rStyle w:val="Hyperlink"/>
          </w:rPr>
          <w:t xml:space="preserve">Proto assembly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10">
        <w:r>
          <w:rPr>
            <w:rStyle w:val="Hyperlink"/>
          </w:rPr>
          <w:t xml:space="preserve">Evaluatie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11">
        <w:r>
          <w:rPr>
            <w:rStyle w:val="Hyperlink"/>
          </w:rPr>
          <w:t xml:space="preserve">Mainboard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12">
        <w:r>
          <w:rPr>
            <w:rStyle w:val="Hyperlink"/>
          </w:rPr>
          <w:t xml:space="preserve">Proto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_Toc44000212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13">
        <w:r>
          <w:rPr>
            <w:rStyle w:val="Hyperlink"/>
          </w:rPr>
          <w:t xml:space="preserve">Proto assembly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14">
        <w:r>
          <w:rPr>
            <w:rStyle w:val="Hyperlink"/>
          </w:rPr>
          <w:t xml:space="preserve">Evaluatie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15">
        <w:r>
          <w:rPr>
            <w:rStyle w:val="Hyperlink"/>
          </w:rPr>
          <w:t xml:space="preserve">Finale realisatie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16">
        <w:r>
          <w:rPr>
            <w:rStyle w:val="Hyperlink"/>
          </w:rPr>
          <w:t xml:space="preserve">Aanpassingen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_Toc44000216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17">
        <w:r>
          <w:rPr>
            <w:rStyle w:val="Hyperlink"/>
          </w:rPr>
          <w:t xml:space="preserve">Assembleren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_Toc44000217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18">
        <w:r>
          <w:rPr>
            <w:rStyle w:val="Hyperlink"/>
          </w:rPr>
          <w:t xml:space="preserve">Behuizing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19">
        <w:r>
          <w:rPr>
            <w:rStyle w:val="Hyperlink"/>
          </w:rPr>
          <w:t xml:space="preserve">Gemonteerde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_Toc44000219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history="1" w:anchor="_Toc44000220">
        <w:r>
          <w:rPr>
            <w:rStyle w:val="Hyperlink"/>
          </w:rPr>
          <w:t xml:space="preserve">Onderzoek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21">
        <w:r>
          <w:rPr>
            <w:rStyle w:val="Hyperlink"/>
          </w:rPr>
          <w:t xml:space="preserve">Microfoonpositie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22">
        <w:r>
          <w:rPr>
            <w:rStyle w:val="Hyperlink"/>
          </w:rPr>
          <w:t xml:space="preserve">TOA vs TDOA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23">
        <w:r>
          <w:rPr>
            <w:rStyle w:val="Hyperlink"/>
          </w:rPr>
          <w:t xml:space="preserve">Algoritme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24">
        <w:r>
          <w:rPr>
            <w:rStyle w:val="Hyperlink"/>
          </w:rPr>
          <w:t xml:space="preserve">Cross correlatie &amp; localisatie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_Toc44000224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25">
        <w:r>
          <w:rPr>
            <w:rStyle w:val="Hyperlink"/>
          </w:rPr>
          <w:t xml:space="preserve">2D uitwerking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26">
        <w:r>
          <w:rPr>
            <w:rStyle w:val="Hyperlink"/>
          </w:rPr>
          <w:t xml:space="preserve">2D evaluatie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_Toc44000226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27">
        <w:r>
          <w:rPr>
            <w:rStyle w:val="Hyperlink"/>
          </w:rPr>
          <w:t xml:space="preserve">Omschakeling naar 3D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_Toc44000227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28">
        <w:r>
          <w:rPr>
            <w:rStyle w:val="Hyperlink"/>
          </w:rPr>
          <w:t xml:space="preserve">3D evaluatie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29">
        <w:r>
          <w:rPr>
            <w:rStyle w:val="Hyperlink"/>
          </w:rPr>
          <w:t xml:space="preserve">Meerdere instanties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_Toc44000229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30">
        <w:r>
          <w:rPr>
            <w:rStyle w:val="Hyperlink"/>
          </w:rPr>
          <w:t xml:space="preserve">Meerdere instanties 2D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_Toc44000230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31">
        <w:r>
          <w:rPr>
            <w:rStyle w:val="Hyperlink"/>
          </w:rPr>
          <w:t xml:space="preserve">Meerdere instanties 3D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_Toc44000231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history="1" w:anchor="_Toc44000232">
        <w:r>
          <w:rPr>
            <w:rStyle w:val="Hyperlink"/>
          </w:rPr>
          <w:t xml:space="preserve">Specificatie verificatie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_Toc44000232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33">
        <w:r>
          <w:rPr>
            <w:rStyle w:val="Hyperlink"/>
          </w:rPr>
          <w:t xml:space="preserve">2D specificatie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_Toc44000233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234">
        <w:r>
          <w:rPr>
            <w:rStyle w:val="Hyperlink"/>
          </w:rPr>
          <w:t xml:space="preserve">3D specififcatie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_Toc44000234 \h </w:instrTex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bookmarkEnd w:id="234"/>
    <w:p>
      <w:r>
        <w:br w:type="page"/>
      </w:r>
    </w:p>
    <w:bookmarkStart w:name="_MV3TD_PT880H00M00S_5" w:id="5"/>
    <w:bookmarkEnd w:id="5"/>
    <w:bookmarkEnd w:id="2"/>
    <w:bookmarkEnd w:id="1"/>
    <w:bookmarkStart w:name="_MV3BS_1" w:id="6"/>
    <w:p>
      <w:pPr>
        <w:pStyle w:val="Heading1"/>
      </w:pPr>
      <w:bookmarkStart w:name="_Toc44000178" w:id="177"/>
      <w:bookmarkStart w:name="BRANCH_1" w:id="7"/>
      <w:r>
        <w:rPr/>
        <w:t xml:space="preserve">Scriptie</w:t>
      </w:r>
      <w:bookmarkEnd w:id="7"/>
      <w:bookmarkEnd w:id="177"/>
    </w:p>
    <w:bookmarkStart w:name="_MV3TD_PT880H00M00S_8" w:id="8"/>
    <w:bookmarkEnd w:id="8"/>
    <w:bookmarkEnd w:id="6"/>
    <w:bookmarkStart w:name="_MV3BS_2" w:id="9"/>
    <w:p>
      <w:pPr>
        <w:pStyle w:val="Heading2"/>
      </w:pPr>
      <w:bookmarkStart w:name="_Toc44000179" w:id="178"/>
      <w:bookmarkStart w:name="BRANCH_2" w:id="10"/>
      <w:r>
        <w:rPr/>
        <w:t xml:space="preserve">Nalezing</w:t>
      </w:r>
      <w:bookmarkEnd w:id="10"/>
      <w:bookmarkEnd w:id="178"/>
    </w:p>
    <w:bookmarkStart w:name="_MV3TD_PT480H00M00S_11" w:id="11"/>
    <w:bookmarkEnd w:id="11"/>
    <w:bookmarkEnd w:id="9"/>
    <w:bookmarkStart w:name="_MV3BS_3" w:id="12"/>
    <w:p>
      <w:pPr>
        <w:pStyle w:val="Heading3"/>
      </w:pPr>
      <w:bookmarkStart w:name="_Toc44000180" w:id="179"/>
      <w:bookmarkStart w:name="BRANCH_3" w:id="13"/>
      <w:r>
        <w:rPr/>
        <w:t xml:space="preserve">Eerste nalezing</w:t>
      </w:r>
      <w:bookmarkEnd w:id="13"/>
      <w:bookmarkEnd w:id="179"/>
    </w:p>
    <w:bookmarkStart w:name="_MV3TD_PT112H00M00S_14" w:id="14"/>
    <w:bookmarkEnd w:id="14"/>
    <w:bookmarkEnd w:id="12"/>
    <w:bookmarkStart w:name="_MV3BS_4" w:id="15"/>
    <w:p>
      <w:pPr>
        <w:pStyle w:val="Heading3"/>
      </w:pPr>
      <w:bookmarkStart w:name="_Toc44000181" w:id="180"/>
      <w:bookmarkStart w:name="BRANCH_4" w:id="16"/>
      <w:r>
        <w:rPr/>
        <w:t xml:space="preserve">Tussentijdse nalezing</w:t>
      </w:r>
      <w:bookmarkEnd w:id="16"/>
      <w:bookmarkEnd w:id="180"/>
    </w:p>
    <w:bookmarkStart w:name="_MV3TD_PT112H00M00S_17" w:id="17"/>
    <w:bookmarkEnd w:id="17"/>
    <w:bookmarkEnd w:id="15"/>
    <w:bookmarkStart w:name="_MV3BS_5" w:id="18"/>
    <w:p>
      <w:pPr>
        <w:pStyle w:val="Heading3"/>
      </w:pPr>
      <w:bookmarkStart w:name="_Toc44000182" w:id="181"/>
      <w:bookmarkStart w:name="BRANCH_5" w:id="19"/>
      <w:r>
        <w:rPr/>
        <w:t xml:space="preserve">Finale nalezing</w:t>
      </w:r>
      <w:bookmarkEnd w:id="19"/>
      <w:bookmarkEnd w:id="181"/>
    </w:p>
    <w:bookmarkStart w:name="_MV3TD_PT112H00M00S_20" w:id="20"/>
    <w:bookmarkEnd w:id="20"/>
    <w:bookmarkEnd w:id="18"/>
    <w:bookmarkStart w:name="_MV3BS_6" w:id="21"/>
    <w:p>
      <w:pPr>
        <w:pStyle w:val="Heading2"/>
      </w:pPr>
      <w:bookmarkStart w:name="_Toc44000183" w:id="182"/>
      <w:bookmarkStart w:name="BRANCH_6" w:id="22"/>
      <w:r>
        <w:rPr/>
        <w:t xml:space="preserve">Literaire studie</w:t>
      </w:r>
      <w:bookmarkEnd w:id="22"/>
      <w:bookmarkEnd w:id="182"/>
    </w:p>
    <w:bookmarkStart w:name="_MV3TD_PT416H00M00S_23" w:id="23"/>
    <w:bookmarkEnd w:id="23"/>
    <w:bookmarkEnd w:id="21"/>
    <w:bookmarkStart w:name="_MV3BS_7" w:id="24"/>
    <w:p>
      <w:pPr>
        <w:pStyle w:val="Heading3"/>
      </w:pPr>
      <w:bookmarkStart w:name="_Toc44000184" w:id="183"/>
      <w:bookmarkStart w:name="BRANCH_7" w:id="25"/>
      <w:r>
        <w:rPr/>
        <w:t xml:space="preserve">Alg. Info binnenshuis localisatie</w:t>
      </w:r>
      <w:bookmarkEnd w:id="25"/>
      <w:bookmarkEnd w:id="183"/>
    </w:p>
    <w:bookmarkStart w:name="_MV3TD_PT64H00M00S_26" w:id="26"/>
    <w:bookmarkEnd w:id="26"/>
    <w:bookmarkEnd w:id="24"/>
    <w:bookmarkStart w:name="_MV3BS_8" w:id="27"/>
    <w:p>
      <w:pPr>
        <w:pStyle w:val="Heading3"/>
      </w:pPr>
      <w:bookmarkStart w:name="_Toc44000185" w:id="184"/>
      <w:bookmarkStart w:name="BRANCH_8" w:id="28"/>
      <w:r>
        <w:rPr/>
        <w:t xml:space="preserve">Ultrasone systemen</w:t>
      </w:r>
      <w:bookmarkEnd w:id="28"/>
      <w:bookmarkEnd w:id="184"/>
    </w:p>
    <w:bookmarkStart w:name="_MV3TD_PT240H00M00S_29" w:id="29"/>
    <w:bookmarkEnd w:id="29"/>
    <w:bookmarkEnd w:id="27"/>
    <w:bookmarkStart w:name="_MV3BS_9" w:id="30"/>
    <w:p>
      <w:pPr>
        <w:pStyle w:val="Heading3"/>
      </w:pPr>
      <w:bookmarkStart w:name="_Toc44000186" w:id="185"/>
      <w:bookmarkStart w:name="BRANCH_9" w:id="31"/>
      <w:r>
        <w:rPr/>
        <w:t xml:space="preserve">Algoritmen</w:t>
      </w:r>
      <w:bookmarkEnd w:id="31"/>
      <w:bookmarkEnd w:id="185"/>
    </w:p>
    <w:bookmarkStart w:name="_MV3TD_PT64H00M00S_32" w:id="32"/>
    <w:bookmarkEnd w:id="32"/>
    <w:bookmarkEnd w:id="30"/>
    <w:bookmarkStart w:name="_MV3BS_10" w:id="33"/>
    <w:p>
      <w:pPr>
        <w:pStyle w:val="Heading2"/>
      </w:pPr>
      <w:bookmarkStart w:name="_Toc44000187" w:id="186"/>
      <w:bookmarkStart w:name="BRANCH_10" w:id="34"/>
      <w:r>
        <w:rPr/>
        <w:t xml:space="preserve">Eigen onderzoek &amp; realisatie</w:t>
      </w:r>
      <w:bookmarkEnd w:id="34"/>
      <w:bookmarkEnd w:id="186"/>
    </w:p>
    <w:bookmarkStart w:name="_MV3TD_PT384H00M00S_35" w:id="35"/>
    <w:bookmarkEnd w:id="35"/>
    <w:bookmarkEnd w:id="33"/>
    <w:bookmarkStart w:name="_MV3BS_11" w:id="36"/>
    <w:p>
      <w:pPr>
        <w:pStyle w:val="Heading3"/>
      </w:pPr>
      <w:bookmarkStart w:name="_Toc44000188" w:id="187"/>
      <w:bookmarkStart w:name="BRANCH_11" w:id="37"/>
      <w:r>
        <w:rPr/>
        <w:t xml:space="preserve">Microfoon positie</w:t>
      </w:r>
      <w:bookmarkEnd w:id="37"/>
      <w:bookmarkEnd w:id="187"/>
    </w:p>
    <w:bookmarkStart w:name="_MV3TD_PT24H00M00S_38" w:id="38"/>
    <w:bookmarkEnd w:id="38"/>
    <w:bookmarkEnd w:id="36"/>
    <w:bookmarkStart w:name="_MV3BS_12" w:id="39"/>
    <w:p>
      <w:pPr>
        <w:pStyle w:val="Heading3"/>
      </w:pPr>
      <w:bookmarkStart w:name="_Toc44000189" w:id="188"/>
      <w:bookmarkStart w:name="BRANCH_12" w:id="40"/>
      <w:r>
        <w:rPr/>
        <w:t xml:space="preserve">Design omschrijving proto's</w:t>
      </w:r>
      <w:bookmarkEnd w:id="40"/>
      <w:bookmarkEnd w:id="188"/>
    </w:p>
    <w:bookmarkStart w:name="_MV3TD_PT88H00M00S_41" w:id="41"/>
    <w:bookmarkEnd w:id="41"/>
    <w:bookmarkEnd w:id="39"/>
    <w:bookmarkStart w:name="_MV3BS_13" w:id="42"/>
    <w:p>
      <w:pPr>
        <w:pStyle w:val="Heading3"/>
      </w:pPr>
      <w:bookmarkStart w:name="_Toc44000190" w:id="189"/>
      <w:bookmarkStart w:name="BRANCH_13" w:id="43"/>
      <w:r>
        <w:rPr/>
        <w:t xml:space="preserve">Onderzoek TOA vs TDOA</w:t>
      </w:r>
      <w:bookmarkEnd w:id="43"/>
      <w:bookmarkEnd w:id="189"/>
    </w:p>
    <w:bookmarkStart w:name="_MV3TD_PT40H00M00S_44" w:id="44"/>
    <w:bookmarkEnd w:id="44"/>
    <w:bookmarkEnd w:id="42"/>
    <w:bookmarkStart w:name="_MV3BS_14" w:id="45"/>
    <w:p>
      <w:pPr>
        <w:pStyle w:val="Heading3"/>
      </w:pPr>
      <w:bookmarkStart w:name="_Toc44000191" w:id="190"/>
      <w:bookmarkStart w:name="BRANCH_14" w:id="46"/>
      <w:r>
        <w:rPr/>
        <w:t xml:space="preserve">Resultaten 2D</w:t>
      </w:r>
      <w:bookmarkEnd w:id="46"/>
      <w:bookmarkEnd w:id="190"/>
    </w:p>
    <w:bookmarkStart w:name="_MV3TD_PT24H00M00S_47" w:id="47"/>
    <w:bookmarkEnd w:id="47"/>
    <w:bookmarkEnd w:id="45"/>
    <w:bookmarkStart w:name="_MV3BS_15" w:id="48"/>
    <w:p>
      <w:pPr>
        <w:pStyle w:val="Heading3"/>
      </w:pPr>
      <w:bookmarkStart w:name="_Toc44000192" w:id="191"/>
      <w:bookmarkStart w:name="BRANCH_15" w:id="49"/>
      <w:r>
        <w:rPr/>
        <w:t xml:space="preserve">Resultaten 3D</w:t>
      </w:r>
      <w:bookmarkEnd w:id="49"/>
      <w:bookmarkEnd w:id="191"/>
    </w:p>
    <w:bookmarkStart w:name="_MV3TD_PT120H00M00S_50" w:id="50"/>
    <w:bookmarkEnd w:id="50"/>
    <w:bookmarkEnd w:id="48"/>
    <w:bookmarkStart w:name="_MV3BS_16" w:id="51"/>
    <w:p>
      <w:pPr>
        <w:pStyle w:val="Heading3"/>
      </w:pPr>
      <w:bookmarkStart w:name="_Toc44000193" w:id="192"/>
      <w:bookmarkStart w:name="BRANCH_16" w:id="52"/>
      <w:r>
        <w:rPr/>
        <w:t xml:space="preserve">Finale design omschrijving</w:t>
      </w:r>
      <w:bookmarkEnd w:id="52"/>
      <w:bookmarkEnd w:id="192"/>
    </w:p>
    <w:bookmarkStart w:name="_MV3TD_PT160H00M00S_53" w:id="53"/>
    <w:bookmarkEnd w:id="53"/>
    <w:bookmarkEnd w:id="51"/>
    <w:bookmarkStart w:name="_MV3BS_17" w:id="54"/>
    <w:p>
      <w:pPr>
        <w:pStyle w:val="Heading3"/>
      </w:pPr>
      <w:bookmarkStart w:name="_Toc44000194" w:id="193"/>
      <w:bookmarkStart w:name="BRANCH_17" w:id="55"/>
      <w:r>
        <w:rPr/>
        <w:t xml:space="preserve">Meerdere instanties</w:t>
      </w:r>
      <w:bookmarkEnd w:id="55"/>
      <w:bookmarkEnd w:id="193"/>
    </w:p>
    <w:bookmarkStart w:name="_MV3TD_PT200H00M00S_56" w:id="56"/>
    <w:bookmarkEnd w:id="56"/>
    <w:bookmarkEnd w:id="54"/>
    <w:bookmarkStart w:name="_MV3BS_18" w:id="57"/>
    <w:p>
      <w:pPr>
        <w:pStyle w:val="Heading2"/>
      </w:pPr>
      <w:bookmarkStart w:name="_Toc44000195" w:id="194"/>
      <w:bookmarkStart w:name="BRANCH_18" w:id="58"/>
      <w:r>
        <w:rPr/>
        <w:t xml:space="preserve">Besluit</w:t>
      </w:r>
      <w:bookmarkEnd w:id="58"/>
      <w:bookmarkEnd w:id="194"/>
    </w:p>
    <w:bookmarkStart w:name="_MV3TD_PT256H00M00S_59" w:id="59"/>
    <w:bookmarkEnd w:id="59"/>
    <w:bookmarkEnd w:id="57"/>
    <w:bookmarkStart w:name="_MV3BS_19" w:id="60"/>
    <w:p>
      <w:pPr>
        <w:pStyle w:val="Heading3"/>
      </w:pPr>
      <w:bookmarkStart w:name="_Toc44000196" w:id="195"/>
      <w:bookmarkStart w:name="BRANCH_19" w:id="61"/>
      <w:r>
        <w:rPr/>
        <w:t xml:space="preserve">Systeemspecificaties</w:t>
      </w:r>
      <w:bookmarkEnd w:id="61"/>
      <w:bookmarkEnd w:id="195"/>
    </w:p>
    <w:bookmarkStart w:name="_MV3TD_PT240H00M00S_62" w:id="62"/>
    <w:bookmarkEnd w:id="62"/>
    <w:bookmarkEnd w:id="60"/>
    <w:bookmarkStart w:name="_MV3BS_20" w:id="63"/>
    <w:p>
      <w:pPr>
        <w:pStyle w:val="Heading3"/>
      </w:pPr>
      <w:bookmarkStart w:name="_Toc44000197" w:id="196"/>
      <w:bookmarkStart w:name="BRANCH_20" w:id="64"/>
      <w:r>
        <w:rPr/>
        <w:t xml:space="preserve">Besluit formuleren</w:t>
      </w:r>
      <w:bookmarkEnd w:id="64"/>
      <w:bookmarkEnd w:id="196"/>
    </w:p>
    <w:bookmarkStart w:name="_MV3TD_PT80H00M00S_65" w:id="65"/>
    <w:bookmarkEnd w:id="65"/>
    <w:bookmarkEnd w:id="63"/>
    <w:bookmarkStart w:name="_MV3BS_21" w:id="66"/>
    <w:p>
      <w:pPr>
        <w:pStyle w:val="Heading2"/>
      </w:pPr>
      <w:bookmarkStart w:name="_Toc44000198" w:id="197"/>
      <w:bookmarkStart w:name="BRANCH_21" w:id="67"/>
      <w:r>
        <w:rPr/>
        <w:t xml:space="preserve">Presentatie</w:t>
      </w:r>
      <w:bookmarkEnd w:id="67"/>
      <w:bookmarkEnd w:id="197"/>
    </w:p>
    <w:bookmarkStart w:name="_MV3TD_PT112H00M00S_68" w:id="68"/>
    <w:bookmarkEnd w:id="68"/>
    <w:bookmarkEnd w:id="66"/>
    <w:bookmarkStart w:name="_MV3BS_22" w:id="69"/>
    <w:p>
      <w:pPr>
        <w:pStyle w:val="Heading3"/>
      </w:pPr>
      <w:bookmarkStart w:name="_Toc44000199" w:id="198"/>
      <w:bookmarkStart w:name="BRANCH_22" w:id="70"/>
      <w:r>
        <w:rPr/>
        <w:t xml:space="preserve">Presentatie versie 1</w:t>
      </w:r>
      <w:bookmarkEnd w:id="70"/>
      <w:bookmarkEnd w:id="198"/>
    </w:p>
    <w:bookmarkStart w:name="_MV3TD_PT40H00M00S_71" w:id="71"/>
    <w:bookmarkEnd w:id="71"/>
    <w:bookmarkEnd w:id="69"/>
    <w:bookmarkStart w:name="_MV3BS_23" w:id="72"/>
    <w:p>
      <w:pPr>
        <w:pStyle w:val="Heading3"/>
      </w:pPr>
      <w:bookmarkStart w:name="_Toc44000200" w:id="199"/>
      <w:bookmarkStart w:name="BRANCH_23" w:id="73"/>
      <w:r>
        <w:rPr/>
        <w:t xml:space="preserve">Demonstratie film</w:t>
      </w:r>
      <w:bookmarkEnd w:id="73"/>
      <w:bookmarkEnd w:id="199"/>
    </w:p>
    <w:bookmarkStart w:name="_MV3TD_PT40H00M00S_74" w:id="74"/>
    <w:bookmarkEnd w:id="74"/>
    <w:bookmarkEnd w:id="72"/>
    <w:bookmarkStart w:name="_MV3BS_24" w:id="75"/>
    <w:p>
      <w:pPr>
        <w:pStyle w:val="Heading3"/>
      </w:pPr>
      <w:bookmarkStart w:name="_Toc44000201" w:id="200"/>
      <w:bookmarkStart w:name="BRANCH_24" w:id="76"/>
      <w:r>
        <w:rPr/>
        <w:t xml:space="preserve">Try-out</w:t>
      </w:r>
      <w:bookmarkEnd w:id="76"/>
      <w:bookmarkEnd w:id="200"/>
    </w:p>
    <w:bookmarkStart w:name="_MV3TD_PT40H00M00S_77" w:id="77"/>
    <w:bookmarkEnd w:id="77"/>
    <w:bookmarkEnd w:id="75"/>
    <w:bookmarkStart w:name="_MV3BS_25" w:id="78"/>
    <w:p>
      <w:pPr>
        <w:pStyle w:val="Heading3"/>
      </w:pPr>
      <w:bookmarkStart w:name="_Toc44000202" w:id="201"/>
      <w:bookmarkStart w:name="BRANCH_25" w:id="79"/>
      <w:r>
        <w:rPr/>
        <w:t xml:space="preserve">Aanpassen</w:t>
      </w:r>
      <w:bookmarkEnd w:id="79"/>
      <w:bookmarkEnd w:id="201"/>
    </w:p>
    <w:bookmarkStart w:name="_MV3TD_PT40H00M00S_80" w:id="80"/>
    <w:bookmarkEnd w:id="80"/>
    <w:bookmarkEnd w:id="78"/>
    <w:bookmarkStart w:name="_MV3BS_26" w:id="81"/>
    <w:p>
      <w:pPr>
        <w:pStyle w:val="Heading2"/>
      </w:pPr>
      <w:bookmarkStart w:name="_Toc44000203" w:id="202"/>
      <w:bookmarkStart w:name="BRANCH_26" w:id="82"/>
      <w:r>
        <w:rPr/>
        <w:t xml:space="preserve">Indienen scriptie</w:t>
      </w:r>
      <w:bookmarkEnd w:id="82"/>
      <w:bookmarkEnd w:id="202"/>
    </w:p>
    <w:bookmarkStart w:name="_MV3TD_PT104H00M00S_83" w:id="83"/>
    <w:bookmarkEnd w:id="83"/>
    <w:bookmarkEnd w:id="81"/>
    <w:bookmarkStart w:name="_MV3BS_27" w:id="84"/>
    <w:p>
      <w:pPr>
        <w:pStyle w:val="Heading3"/>
      </w:pPr>
      <w:bookmarkStart w:name="_Toc44000204" w:id="203"/>
      <w:bookmarkStart w:name="BRANCH_27" w:id="85"/>
      <w:r>
        <w:rPr/>
        <w:t xml:space="preserve">Laatste aanpassing volgens feedback</w:t>
      </w:r>
      <w:bookmarkEnd w:id="85"/>
      <w:bookmarkEnd w:id="203"/>
    </w:p>
    <w:bookmarkStart w:name="_MV3TD_PT80H00M00S_86" w:id="86"/>
    <w:bookmarkEnd w:id="86"/>
    <w:bookmarkEnd w:id="84"/>
    <w:bookmarkStart w:name="_MV3BS_28" w:id="87"/>
    <w:p>
      <w:pPr>
        <w:pStyle w:val="Heading3"/>
      </w:pPr>
      <w:bookmarkStart w:name="_Toc44000205" w:id="204"/>
      <w:bookmarkStart w:name="BRANCH_28" w:id="88"/>
      <w:r>
        <w:rPr/>
        <w:t xml:space="preserve">Indienen</w:t>
      </w:r>
      <w:bookmarkEnd w:id="88"/>
      <w:bookmarkEnd w:id="204"/>
    </w:p>
    <w:bookmarkStart w:name="_MV3TD_PT40H00M00S_89" w:id="89"/>
    <w:bookmarkEnd w:id="89"/>
    <w:bookmarkEnd w:id="87"/>
    <w:bookmarkStart w:name="_MV3BS_29" w:id="90"/>
    <w:p>
      <w:pPr>
        <w:pStyle w:val="Heading1"/>
      </w:pPr>
      <w:bookmarkStart w:name="_Toc44000206" w:id="205"/>
      <w:bookmarkStart w:name="BRANCH_29" w:id="91"/>
      <w:r>
        <w:rPr/>
        <w:t xml:space="preserve">Design HW</w:t>
      </w:r>
      <w:bookmarkEnd w:id="91"/>
      <w:bookmarkEnd w:id="205"/>
    </w:p>
    <w:bookmarkStart w:name="_MV3TD_PT632H00M00S_92" w:id="92"/>
    <w:bookmarkEnd w:id="92"/>
    <w:bookmarkEnd w:id="90"/>
    <w:bookmarkStart w:name="_MV3BS_30" w:id="93"/>
    <w:p>
      <w:pPr>
        <w:pStyle w:val="Heading2"/>
      </w:pPr>
      <w:bookmarkStart w:name="_Toc44000207" w:id="206"/>
      <w:bookmarkStart w:name="BRANCH_30" w:id="94"/>
      <w:r>
        <w:rPr/>
        <w:t xml:space="preserve">Sensorboard</w:t>
      </w:r>
      <w:bookmarkEnd w:id="94"/>
      <w:bookmarkEnd w:id="206"/>
    </w:p>
    <w:bookmarkStart w:name="_MV3TD_PT408H00M00S_95" w:id="95"/>
    <w:bookmarkEnd w:id="95"/>
    <w:bookmarkEnd w:id="93"/>
    <w:bookmarkStart w:name="_MV3BS_31" w:id="96"/>
    <w:p>
      <w:pPr>
        <w:pStyle w:val="Heading3"/>
      </w:pPr>
      <w:bookmarkStart w:name="_Toc44000208" w:id="207"/>
      <w:bookmarkStart w:name="BRANCH_31" w:id="97"/>
      <w:r>
        <w:rPr/>
        <w:t xml:space="preserve">Proto design</w:t>
      </w:r>
      <w:bookmarkEnd w:id="97"/>
      <w:bookmarkEnd w:id="207"/>
    </w:p>
    <w:bookmarkStart w:name="_MV3TD_PT160H00M00S_98" w:id="98"/>
    <w:bookmarkEnd w:id="98"/>
    <w:bookmarkEnd w:id="96"/>
    <w:bookmarkStart w:name="_MV3BS_32" w:id="99"/>
    <w:p>
      <w:pPr>
        <w:pStyle w:val="Heading3"/>
      </w:pPr>
      <w:bookmarkStart w:name="_Toc44000209" w:id="208"/>
      <w:bookmarkStart w:name="BRANCH_32" w:id="100"/>
      <w:r>
        <w:rPr/>
        <w:t xml:space="preserve">Proto assembly</w:t>
      </w:r>
      <w:bookmarkEnd w:id="100"/>
      <w:bookmarkEnd w:id="208"/>
    </w:p>
    <w:bookmarkStart w:name="_MV3TD_PT112H00M00S_101" w:id="101"/>
    <w:bookmarkEnd w:id="101"/>
    <w:bookmarkEnd w:id="99"/>
    <w:bookmarkStart w:name="_MV3BS_33" w:id="102"/>
    <w:p>
      <w:pPr>
        <w:pStyle w:val="Heading3"/>
      </w:pPr>
      <w:bookmarkStart w:name="_Toc44000210" w:id="209"/>
      <w:bookmarkStart w:name="BRANCH_33" w:id="103"/>
      <w:r>
        <w:rPr/>
        <w:t xml:space="preserve">Evaluatie</w:t>
      </w:r>
      <w:bookmarkEnd w:id="103"/>
      <w:bookmarkEnd w:id="209"/>
    </w:p>
    <w:bookmarkStart w:name="_MV3TD_PT40H00M00S_104" w:id="104"/>
    <w:bookmarkEnd w:id="104"/>
    <w:bookmarkEnd w:id="102"/>
    <w:bookmarkStart w:name="_MV3BS_34" w:id="105"/>
    <w:p>
      <w:pPr>
        <w:pStyle w:val="Heading2"/>
      </w:pPr>
      <w:bookmarkStart w:name="_Toc44000211" w:id="210"/>
      <w:bookmarkStart w:name="BRANCH_34" w:id="106"/>
      <w:r>
        <w:rPr/>
        <w:t xml:space="preserve">Mainboard</w:t>
      </w:r>
      <w:bookmarkEnd w:id="106"/>
      <w:bookmarkEnd w:id="210"/>
    </w:p>
    <w:bookmarkStart w:name="_MV3TD_PT216H00M00S_107" w:id="107"/>
    <w:bookmarkEnd w:id="107"/>
    <w:bookmarkEnd w:id="105"/>
    <w:bookmarkStart w:name="_MV3BS_35" w:id="108"/>
    <w:p>
      <w:pPr>
        <w:pStyle w:val="Heading3"/>
      </w:pPr>
      <w:bookmarkStart w:name="_Toc44000212" w:id="211"/>
      <w:bookmarkStart w:name="BRANCH_35" w:id="109"/>
      <w:r>
        <w:rPr/>
        <w:t xml:space="preserve">Proto design</w:t>
      </w:r>
      <w:bookmarkEnd w:id="109"/>
      <w:bookmarkEnd w:id="211"/>
    </w:p>
    <w:bookmarkStart w:name="_MV3TD_PT80H00M00S_110" w:id="110"/>
    <w:bookmarkEnd w:id="110"/>
    <w:bookmarkEnd w:id="108"/>
    <w:bookmarkStart w:name="_MV3BS_36" w:id="111"/>
    <w:p>
      <w:pPr>
        <w:pStyle w:val="Heading3"/>
      </w:pPr>
      <w:bookmarkStart w:name="_Toc44000213" w:id="212"/>
      <w:bookmarkStart w:name="BRANCH_36" w:id="112"/>
      <w:r>
        <w:rPr/>
        <w:t xml:space="preserve">Proto assembly</w:t>
      </w:r>
      <w:bookmarkEnd w:id="112"/>
      <w:bookmarkEnd w:id="212"/>
    </w:p>
    <w:bookmarkStart w:name="_MV3TD_PT80H00M00S_113" w:id="113"/>
    <w:bookmarkEnd w:id="113"/>
    <w:bookmarkEnd w:id="111"/>
    <w:bookmarkStart w:name="_MV3BS_37" w:id="114"/>
    <w:p>
      <w:pPr>
        <w:pStyle w:val="Heading3"/>
      </w:pPr>
      <w:bookmarkStart w:name="_Toc44000214" w:id="213"/>
      <w:bookmarkStart w:name="BRANCH_37" w:id="115"/>
      <w:r>
        <w:rPr/>
        <w:t xml:space="preserve">Evaluatie</w:t>
      </w:r>
      <w:bookmarkEnd w:id="115"/>
      <w:bookmarkEnd w:id="213"/>
    </w:p>
    <w:bookmarkStart w:name="_MV3TD_PT40H00M00S_116" w:id="116"/>
    <w:bookmarkEnd w:id="116"/>
    <w:bookmarkEnd w:id="114"/>
    <w:bookmarkStart w:name="_MV3BS_38" w:id="117"/>
    <w:p>
      <w:pPr>
        <w:pStyle w:val="Heading2"/>
      </w:pPr>
      <w:bookmarkStart w:name="_Toc44000215" w:id="214"/>
      <w:bookmarkStart w:name="BRANCH_38" w:id="118"/>
      <w:r>
        <w:rPr/>
        <w:t xml:space="preserve">Finale realisatie</w:t>
      </w:r>
      <w:bookmarkEnd w:id="118"/>
      <w:bookmarkEnd w:id="214"/>
    </w:p>
    <w:bookmarkStart w:name="_MV3TD_PT368H00M00S_119" w:id="119"/>
    <w:bookmarkEnd w:id="119"/>
    <w:bookmarkEnd w:id="117"/>
    <w:bookmarkStart w:name="_MV3BS_39" w:id="120"/>
    <w:p>
      <w:pPr>
        <w:pStyle w:val="Heading3"/>
      </w:pPr>
      <w:bookmarkStart w:name="_Toc44000216" w:id="215"/>
      <w:bookmarkStart w:name="BRANCH_39" w:id="121"/>
      <w:r>
        <w:rPr/>
        <w:t xml:space="preserve">Aanpassingen</w:t>
      </w:r>
      <w:bookmarkEnd w:id="121"/>
      <w:bookmarkEnd w:id="215"/>
    </w:p>
    <w:bookmarkStart w:name="_MV3TD_PT120H00M00S_122" w:id="122"/>
    <w:bookmarkEnd w:id="122"/>
    <w:bookmarkEnd w:id="120"/>
    <w:bookmarkStart w:name="_MV3BS_40" w:id="123"/>
    <w:p>
      <w:pPr>
        <w:pStyle w:val="Heading3"/>
      </w:pPr>
      <w:bookmarkStart w:name="_Toc44000217" w:id="216"/>
      <w:bookmarkStart w:name="BRANCH_40" w:id="124"/>
      <w:r>
        <w:rPr/>
        <w:t xml:space="preserve">Assembleren</w:t>
      </w:r>
      <w:bookmarkEnd w:id="124"/>
      <w:bookmarkEnd w:id="216"/>
    </w:p>
    <w:bookmarkStart w:name="_MV3TD_PT120H00M00S_125" w:id="125"/>
    <w:bookmarkEnd w:id="125"/>
    <w:bookmarkEnd w:id="123"/>
    <w:bookmarkStart w:name="_MV3BS_41" w:id="126"/>
    <w:p>
      <w:pPr>
        <w:pStyle w:val="Heading3"/>
      </w:pPr>
      <w:bookmarkStart w:name="_Toc44000218" w:id="217"/>
      <w:bookmarkStart w:name="BRANCH_41" w:id="127"/>
      <w:r>
        <w:rPr/>
        <w:t xml:space="preserve">Behuizing</w:t>
      </w:r>
      <w:bookmarkEnd w:id="127"/>
      <w:bookmarkEnd w:id="217"/>
    </w:p>
    <w:bookmarkStart w:name="_MV3TD_PT80H00M00S_128" w:id="128"/>
    <w:bookmarkEnd w:id="128"/>
    <w:bookmarkEnd w:id="126"/>
    <w:bookmarkStart w:name="_MV3BS_42" w:id="129"/>
    <w:p>
      <w:pPr>
        <w:pStyle w:val="Heading3"/>
      </w:pPr>
      <w:bookmarkStart w:name="_Toc44000219" w:id="218"/>
      <w:bookmarkStart w:name="BRANCH_42" w:id="130"/>
      <w:r>
        <w:rPr/>
        <w:t xml:space="preserve">Gemonteerde test</w:t>
      </w:r>
      <w:bookmarkEnd w:id="130"/>
      <w:bookmarkEnd w:id="218"/>
    </w:p>
    <w:bookmarkStart w:name="_MV3TD_PT80H00M00S_131" w:id="131"/>
    <w:bookmarkEnd w:id="131"/>
    <w:bookmarkEnd w:id="129"/>
    <w:bookmarkStart w:name="_MV3BS_43" w:id="132"/>
    <w:p>
      <w:pPr>
        <w:pStyle w:val="Heading1"/>
      </w:pPr>
      <w:bookmarkStart w:name="_Toc44000220" w:id="219"/>
      <w:bookmarkStart w:name="BRANCH_43" w:id="133"/>
      <w:r>
        <w:rPr/>
        <w:t xml:space="preserve">Onderzoek</w:t>
      </w:r>
      <w:bookmarkEnd w:id="133"/>
      <w:bookmarkEnd w:id="219"/>
    </w:p>
    <w:bookmarkStart w:name="_MV3TD_PT304H00M00S_134" w:id="134"/>
    <w:bookmarkEnd w:id="134"/>
    <w:bookmarkEnd w:id="132"/>
    <w:bookmarkStart w:name="_MV3BS_44" w:id="135"/>
    <w:p>
      <w:pPr>
        <w:pStyle w:val="Heading2"/>
      </w:pPr>
      <w:bookmarkStart w:name="_Toc44000221" w:id="220"/>
      <w:bookmarkStart w:name="BRANCH_44" w:id="136"/>
      <w:r>
        <w:rPr/>
        <w:t xml:space="preserve">Microfoonpositie</w:t>
      </w:r>
      <w:bookmarkEnd w:id="136"/>
      <w:bookmarkEnd w:id="220"/>
    </w:p>
    <w:bookmarkStart w:name="_MV3TD_PT40H00M00S_137" w:id="137"/>
    <w:bookmarkEnd w:id="137"/>
    <w:bookmarkEnd w:id="135"/>
    <w:bookmarkStart w:name="_MV3BS_45" w:id="138"/>
    <w:p>
      <w:pPr>
        <w:pStyle w:val="Heading2"/>
      </w:pPr>
      <w:bookmarkStart w:name="_Toc44000222" w:id="221"/>
      <w:bookmarkStart w:name="BRANCH_45" w:id="139"/>
      <w:r>
        <w:rPr/>
        <w:t xml:space="preserve">TOA vs TDOA</w:t>
      </w:r>
      <w:bookmarkEnd w:id="139"/>
      <w:bookmarkEnd w:id="221"/>
    </w:p>
    <w:bookmarkStart w:name="_MV3TD_PT40H00M00S_140" w:id="140"/>
    <w:bookmarkEnd w:id="140"/>
    <w:bookmarkEnd w:id="138"/>
    <w:bookmarkStart w:name="_MV3BS_46" w:id="141"/>
    <w:p>
      <w:pPr>
        <w:pStyle w:val="Heading2"/>
      </w:pPr>
      <w:bookmarkStart w:name="_Toc44000223" w:id="222"/>
      <w:bookmarkStart w:name="BRANCH_46" w:id="142"/>
      <w:r>
        <w:rPr/>
        <w:t xml:space="preserve">Algoritme</w:t>
      </w:r>
      <w:bookmarkEnd w:id="142"/>
      <w:bookmarkEnd w:id="222"/>
    </w:p>
    <w:bookmarkStart w:name="_MV3TD_PT264H00M00S_143" w:id="143"/>
    <w:bookmarkEnd w:id="143"/>
    <w:bookmarkEnd w:id="141"/>
    <w:bookmarkStart w:name="_MV3BS_47" w:id="144"/>
    <w:p>
      <w:pPr>
        <w:pStyle w:val="Heading3"/>
      </w:pPr>
      <w:bookmarkStart w:name="_Toc44000224" w:id="223"/>
      <w:bookmarkStart w:name="BRANCH_47" w:id="145"/>
      <w:r>
        <w:rPr/>
        <w:t xml:space="preserve">Cross correlatie &amp; localisatie</w:t>
      </w:r>
      <w:bookmarkEnd w:id="145"/>
      <w:bookmarkEnd w:id="223"/>
    </w:p>
    <w:bookmarkStart w:name="_MV3TD_PT80H00M00S_146" w:id="146"/>
    <w:bookmarkEnd w:id="146"/>
    <w:bookmarkEnd w:id="144"/>
    <w:bookmarkStart w:name="_MV3BS_48" w:id="147"/>
    <w:p>
      <w:pPr>
        <w:pStyle w:val="Heading3"/>
      </w:pPr>
      <w:bookmarkStart w:name="_Toc44000225" w:id="224"/>
      <w:bookmarkStart w:name="BRANCH_48" w:id="148"/>
      <w:r>
        <w:rPr/>
        <w:t xml:space="preserve">2D uitwerking</w:t>
      </w:r>
      <w:bookmarkEnd w:id="148"/>
      <w:bookmarkEnd w:id="224"/>
    </w:p>
    <w:bookmarkStart w:name="_MV3TD_PT120H00M00S_149" w:id="149"/>
    <w:bookmarkEnd w:id="149"/>
    <w:bookmarkEnd w:id="147"/>
    <w:bookmarkStart w:name="_MV3BS_49" w:id="150"/>
    <w:p>
      <w:pPr>
        <w:pStyle w:val="Heading3"/>
      </w:pPr>
      <w:bookmarkStart w:name="_Toc44000226" w:id="225"/>
      <w:bookmarkStart w:name="BRANCH_49" w:id="151"/>
      <w:r>
        <w:rPr/>
        <w:t xml:space="preserve">2D evaluatie</w:t>
      </w:r>
      <w:bookmarkEnd w:id="151"/>
      <w:bookmarkEnd w:id="225"/>
    </w:p>
    <w:bookmarkStart w:name="_MV3TD_PT80H00M00S_152" w:id="152"/>
    <w:bookmarkEnd w:id="152"/>
    <w:bookmarkEnd w:id="150"/>
    <w:bookmarkStart w:name="_MV3BS_50" w:id="153"/>
    <w:p>
      <w:pPr>
        <w:pStyle w:val="Heading3"/>
      </w:pPr>
      <w:bookmarkStart w:name="_Toc44000227" w:id="226"/>
      <w:bookmarkStart w:name="BRANCH_50" w:id="154"/>
      <w:r>
        <w:rPr/>
        <w:t xml:space="preserve">Omschakeling naar 3D</w:t>
      </w:r>
      <w:bookmarkEnd w:id="154"/>
      <w:bookmarkEnd w:id="226"/>
    </w:p>
    <w:bookmarkStart w:name="_MV3TD_PT40H00M00S_155" w:id="155"/>
    <w:bookmarkEnd w:id="155"/>
    <w:bookmarkEnd w:id="153"/>
    <w:bookmarkStart w:name="_MV3BS_51" w:id="156"/>
    <w:p>
      <w:pPr>
        <w:pStyle w:val="Heading3"/>
      </w:pPr>
      <w:bookmarkStart w:name="_Toc44000228" w:id="227"/>
      <w:bookmarkStart w:name="BRANCH_51" w:id="157"/>
      <w:r>
        <w:rPr/>
        <w:t xml:space="preserve">3D evaluatie</w:t>
      </w:r>
      <w:bookmarkEnd w:id="157"/>
      <w:bookmarkEnd w:id="227"/>
    </w:p>
    <w:bookmarkStart w:name="_MV3TD_PT80H00M00S_158" w:id="158"/>
    <w:bookmarkEnd w:id="158"/>
    <w:bookmarkEnd w:id="156"/>
    <w:bookmarkStart w:name="_MV3BS_52" w:id="159"/>
    <w:p>
      <w:pPr>
        <w:pStyle w:val="Heading2"/>
      </w:pPr>
      <w:bookmarkStart w:name="_Toc44000229" w:id="228"/>
      <w:bookmarkStart w:name="BRANCH_52" w:id="160"/>
      <w:r>
        <w:rPr/>
        <w:t xml:space="preserve">Meerdere instanties</w:t>
      </w:r>
      <w:bookmarkEnd w:id="160"/>
      <w:bookmarkEnd w:id="228"/>
    </w:p>
    <w:bookmarkStart w:name="_MV3TD_PT200H00M00S_161" w:id="161"/>
    <w:bookmarkEnd w:id="161"/>
    <w:bookmarkEnd w:id="159"/>
    <w:bookmarkStart w:name="_MV3BS_53" w:id="162"/>
    <w:p>
      <w:pPr>
        <w:pStyle w:val="Heading3"/>
      </w:pPr>
      <w:bookmarkStart w:name="_Toc44000230" w:id="229"/>
      <w:bookmarkStart w:name="BRANCH_53" w:id="163"/>
      <w:r>
        <w:rPr/>
        <w:t xml:space="preserve">Meerdere instanties 2D</w:t>
      </w:r>
      <w:bookmarkEnd w:id="163"/>
      <w:bookmarkEnd w:id="229"/>
    </w:p>
    <w:bookmarkStart w:name="_MV3TD_PT40H00M00S_164" w:id="164"/>
    <w:bookmarkEnd w:id="164"/>
    <w:bookmarkEnd w:id="162"/>
    <w:bookmarkStart w:name="_MV3BS_54" w:id="165"/>
    <w:p>
      <w:pPr>
        <w:pStyle w:val="Heading3"/>
      </w:pPr>
      <w:bookmarkStart w:name="_Toc44000231" w:id="230"/>
      <w:bookmarkStart w:name="BRANCH_54" w:id="166"/>
      <w:r>
        <w:rPr/>
        <w:t xml:space="preserve">Meerdere instanties 3D</w:t>
      </w:r>
      <w:bookmarkEnd w:id="166"/>
      <w:bookmarkEnd w:id="230"/>
    </w:p>
    <w:bookmarkStart w:name="_MV3TD_PT40H00M00S_167" w:id="167"/>
    <w:bookmarkEnd w:id="167"/>
    <w:bookmarkEnd w:id="165"/>
    <w:bookmarkStart w:name="_MV3BS_55" w:id="168"/>
    <w:p>
      <w:pPr>
        <w:pStyle w:val="Heading1"/>
      </w:pPr>
      <w:bookmarkStart w:name="_Toc44000232" w:id="231"/>
      <w:bookmarkStart w:name="BRANCH_55" w:id="169"/>
      <w:r>
        <w:rPr/>
        <w:t xml:space="preserve">Specificatie verificatie</w:t>
      </w:r>
      <w:bookmarkEnd w:id="169"/>
      <w:bookmarkEnd w:id="231"/>
    </w:p>
    <w:bookmarkStart w:name="_MV3TD_PT160H00M00S_170" w:id="170"/>
    <w:bookmarkEnd w:id="170"/>
    <w:bookmarkEnd w:id="168"/>
    <w:bookmarkStart w:name="_MV3BS_56" w:id="171"/>
    <w:p>
      <w:pPr>
        <w:pStyle w:val="Heading2"/>
      </w:pPr>
      <w:bookmarkStart w:name="_Toc44000233" w:id="232"/>
      <w:bookmarkStart w:name="BRANCH_56" w:id="172"/>
      <w:r>
        <w:rPr/>
        <w:t xml:space="preserve">2D specificatie</w:t>
      </w:r>
      <w:bookmarkEnd w:id="172"/>
      <w:bookmarkEnd w:id="232"/>
    </w:p>
    <w:bookmarkStart w:name="_MV3TD_PT40H00M00S_173" w:id="173"/>
    <w:bookmarkEnd w:id="173"/>
    <w:bookmarkEnd w:id="171"/>
    <w:bookmarkStart w:name="_MV3BS_57" w:id="174"/>
    <w:p>
      <w:pPr>
        <w:pStyle w:val="Heading2"/>
      </w:pPr>
      <w:bookmarkStart w:name="_Toc44000234" w:id="233"/>
      <w:bookmarkStart w:name="BRANCH_57" w:id="175"/>
      <w:r>
        <w:rPr/>
        <w:t xml:space="preserve">3D specififcatie</w:t>
      </w:r>
      <w:bookmarkEnd w:id="175"/>
      <w:bookmarkEnd w:id="233"/>
    </w:p>
    <w:bookmarkStart w:name="_MV3TD_PT120H00M00S_176" w:id="176"/>
    <w:bookmarkEnd w:id="176"/>
    <w:bookmarkEnd w:id="174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A1" w:rsidRDefault="00A91DA1" w:rsidP="00C85CF0">
      <w:pPr>
        <w:spacing w:after="0" w:line="240" w:lineRule="auto"/>
      </w:pPr>
      <w:r>
        <w:separator/>
      </w:r>
    </w:p>
  </w:endnote>
  <w:end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C85CF0">
    <w:pPr>
      <w:pStyle w:val="Footer"/>
      <w:pBdr>
        <w:bottom w:val="single" w:sz="6" w:space="1" w:color="auto"/>
      </w:pBdr>
    </w:pPr>
  </w:p>
  <w:p w:rsidR="00886596" w:rsidRDefault="00A91DA1" w:rsidP="007657C6">
    <w:pPr>
      <w:pStyle w:val="Footer"/>
      <w:jc w:val="center"/>
    </w:pPr>
    <w:sdt>
      <w:sdtPr>
        <w:rPr>
          <w:rFonts w:ascii="Calibri" w:hAnsi="Calibri"/>
          <w:caps/>
          <w:color w:val="2E74B5"/>
        </w:rPr>
        <w:alias w:val="Title"/>
        <w:tag w:val=""/>
        <w:id w:val="1538176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57C6" w:rsidRPr="007657C6">
          <w:rPr>
            <w:rStyle w:val="PlaceholderText"/>
            <w:rFonts w:ascii="Calibri" w:hAnsi="Calibri"/>
            <w:caps/>
            <w:color w:val="2E74B5"/>
          </w:rPr>
          <w:t>[Title]</w:t>
        </w:r>
      </w:sdtContent>
    </w:sdt>
    <w:r w:rsidR="007657C6">
      <w:t xml:space="preserve"> </w:t>
    </w:r>
    <w:r w:rsidR="00AE5846">
      <w:t xml:space="preserve">| </w:t>
    </w:r>
    <w:r w:rsidR="00886596">
      <w:rPr>
        <w:rFonts w:ascii="Calibri" w:hAnsi="Calibri"/>
        <w:caps/>
      </w:rPr>
      <w:fldChar w:fldCharType="begin"/>
    </w:r>
    <w:r w:rsidR="00886596" w:rsidRPr="00886596">
      <w:rPr>
        <w:rFonts w:ascii="Calibri" w:hAnsi="Calibri"/>
        <w:caps/>
      </w:rPr>
      <w:instrText xml:space="preserve"> DATE  \@ "MMMM d, yyyy"  \* MERGEFORMAT </w:instrText>
    </w:r>
    <w:r w:rsidR="00886596">
      <w:rPr>
        <w:rFonts w:ascii="Calibri" w:hAnsi="Calibri"/>
        <w:caps/>
      </w:rPr>
      <w:fldChar w:fldCharType="separate"/>
    </w:r>
    <w:r w:rsidR="00B173D2">
      <w:rPr>
        <w:rFonts w:ascii="Calibri" w:hAnsi="Calibri"/>
        <w:caps/>
        <w:noProof/>
      </w:rPr>
      <w:t>February</w:t>
    </w:r>
    <w:r w:rsidR="00B173D2" w:rsidRPr="00B173D2">
      <w:rPr>
        <w:noProof/>
      </w:rPr>
      <w:t xml:space="preserve"> 17, 2015</w:t>
    </w:r>
    <w:r w:rsidR="0088659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A1" w:rsidRDefault="00A91DA1" w:rsidP="00C85CF0">
      <w:pPr>
        <w:spacing w:after="0" w:line="240" w:lineRule="auto"/>
      </w:pPr>
      <w:r>
        <w:separator/>
      </w:r>
    </w:p>
  </w:footnote>
  <w:foot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81CEA765749D895689DC7C380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B9F0-8FFB-4E5E-8CFD-F4072DA33DDC}"/>
      </w:docPartPr>
      <w:docPartBody>
        <w:p w:rsidR="00000000" w:rsidRDefault="005A20A1">
          <w:pPr>
            <w:pStyle w:val="8BA81CEA765749D895689DC7C380867D"/>
          </w:pPr>
          <w:r w:rsidRPr="00DB6BAB">
            <w:rPr>
              <w:rStyle w:val="PlaceholderText"/>
            </w:rPr>
            <w:t>Literaire studie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1"/>
    <w:rsid w:val="005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81CEA765749D895689DC7C380867D">
    <w:name w:val="8BA81CEA765749D895689DC7C3808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Mixture - new</Template>
  <TotalTime>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</cp:revision>
  <dc:creator>Robin Van de Poel</dc:creator>
  <cp:keywords/>
  <dc:description/>
  <cp:category/>
  <dc:subject/>
  <dc:title>Literaire studie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